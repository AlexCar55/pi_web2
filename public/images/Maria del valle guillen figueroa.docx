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371428C7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3CE0CF7C" w14:textId="7D88212A" w:rsidR="001B2ABD" w:rsidRPr="0059649E" w:rsidRDefault="00E35599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es-ES_tradnl"/>
              </w:rPr>
              <w:drawing>
                <wp:inline distT="0" distB="0" distL="0" distR="0" wp14:anchorId="6A6D465C" wp14:editId="749A6C63">
                  <wp:extent cx="1028700" cy="1547181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037" cy="1565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84A051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FD00E6A" w14:textId="59DF135B" w:rsidR="00D26672" w:rsidRDefault="00D71D21" w:rsidP="00D26672">
            <w:pPr>
              <w:pStyle w:val="Ttulo"/>
              <w:rPr>
                <w:sz w:val="44"/>
                <w:szCs w:val="44"/>
              </w:rPr>
            </w:pPr>
            <w:r w:rsidRPr="00D96A89">
              <w:rPr>
                <w:sz w:val="44"/>
                <w:szCs w:val="44"/>
              </w:rPr>
              <w:t>Maria del valle guillen figueroa</w:t>
            </w:r>
            <w:r w:rsidR="00D26672">
              <w:rPr>
                <w:sz w:val="44"/>
                <w:szCs w:val="44"/>
              </w:rPr>
              <w:t xml:space="preserve"> </w:t>
            </w:r>
          </w:p>
          <w:p w14:paraId="64128F66" w14:textId="3D0DD883" w:rsidR="00D26672" w:rsidRPr="00D26672" w:rsidRDefault="00D26672" w:rsidP="00D26672">
            <w:pPr>
              <w:rPr>
                <w:sz w:val="28"/>
                <w:szCs w:val="36"/>
              </w:rPr>
            </w:pPr>
            <w:proofErr w:type="spellStart"/>
            <w:r w:rsidRPr="00D26672">
              <w:rPr>
                <w:sz w:val="28"/>
                <w:szCs w:val="36"/>
              </w:rPr>
              <w:t>T</w:t>
            </w:r>
            <w:r>
              <w:rPr>
                <w:sz w:val="28"/>
                <w:szCs w:val="36"/>
              </w:rPr>
              <w:t>e</w:t>
            </w:r>
            <w:r w:rsidRPr="00D26672">
              <w:rPr>
                <w:sz w:val="28"/>
                <w:szCs w:val="36"/>
              </w:rPr>
              <w:t>cnico</w:t>
            </w:r>
            <w:proofErr w:type="spellEnd"/>
            <w:r w:rsidRPr="00D26672">
              <w:rPr>
                <w:sz w:val="28"/>
                <w:szCs w:val="36"/>
              </w:rPr>
              <w:t xml:space="preserve"> Superiore in Grafica</w:t>
            </w:r>
          </w:p>
        </w:tc>
      </w:tr>
      <w:tr w:rsidR="001B2ABD" w:rsidRPr="0059649E" w14:paraId="1975307C" w14:textId="77777777" w:rsidTr="001B2ABD">
        <w:tc>
          <w:tcPr>
            <w:tcW w:w="3600" w:type="dxa"/>
          </w:tcPr>
          <w:p w14:paraId="1B6D2347" w14:textId="7B1A74A4" w:rsidR="001B2ABD" w:rsidRPr="00D75E7F" w:rsidRDefault="00D71D21" w:rsidP="00036450">
            <w:pPr>
              <w:pStyle w:val="Ttulo3"/>
              <w:rPr>
                <w:sz w:val="24"/>
                <w:szCs w:val="28"/>
              </w:rPr>
            </w:pPr>
            <w:r w:rsidRPr="00D75E7F">
              <w:rPr>
                <w:sz w:val="24"/>
                <w:szCs w:val="28"/>
              </w:rPr>
              <w:t>Profilo</w:t>
            </w:r>
          </w:p>
          <w:p w14:paraId="40F9BB87" w14:textId="5A3F91E1" w:rsidR="00D71D21" w:rsidRDefault="00D71D21" w:rsidP="00D71D21">
            <w:proofErr w:type="spellStart"/>
            <w:r>
              <w:t>T</w:t>
            </w:r>
            <w:r w:rsidR="00D26672">
              <w:t>e</w:t>
            </w:r>
            <w:r>
              <w:t>cnico</w:t>
            </w:r>
            <w:proofErr w:type="spellEnd"/>
            <w:r>
              <w:t xml:space="preserve"> Superiore in Gr</w:t>
            </w:r>
            <w:r w:rsidR="00D26672">
              <w:t>a</w:t>
            </w:r>
            <w:r>
              <w:t>fic</w:t>
            </w:r>
            <w:r w:rsidR="00762AE5">
              <w:t>a</w:t>
            </w:r>
            <w:r>
              <w:t>, venezuelana. Esperienza nella progettazione gr</w:t>
            </w:r>
            <w:r w:rsidR="00D26672">
              <w:t>a</w:t>
            </w:r>
            <w:r>
              <w:t xml:space="preserve">fica digitale, modifica delle immagini, oltre funzioni amministrative. Sono una persona con ottime </w:t>
            </w:r>
            <w:proofErr w:type="spellStart"/>
            <w:r w:rsidR="00762AE5">
              <w:t>capacit</w:t>
            </w:r>
            <w:r w:rsidR="00762AE5">
              <w:t>à</w:t>
            </w:r>
            <w:proofErr w:type="spellEnd"/>
            <w:r>
              <w:t>, capacit</w:t>
            </w:r>
            <w:r w:rsidR="00D26672">
              <w:t>a</w:t>
            </w:r>
            <w:r>
              <w:t xml:space="preserve"> di lavorare in grupo e sviluppare la metodología. </w:t>
            </w:r>
          </w:p>
          <w:p w14:paraId="4D8962B1" w14:textId="2A9BF5A5" w:rsidR="00D71D21" w:rsidRDefault="00D71D21" w:rsidP="00D71D21"/>
          <w:p w14:paraId="594F283C" w14:textId="77777777" w:rsidR="009E0E8C" w:rsidRPr="00D75E7F" w:rsidRDefault="009E0E8C" w:rsidP="009E0E8C">
            <w:pPr>
              <w:pStyle w:val="Ttulo3"/>
              <w:rPr>
                <w:sz w:val="24"/>
                <w:szCs w:val="28"/>
              </w:rPr>
            </w:pPr>
            <w:r w:rsidRPr="00D75E7F">
              <w:rPr>
                <w:sz w:val="24"/>
                <w:szCs w:val="28"/>
              </w:rPr>
              <w:t>contatti</w:t>
            </w:r>
          </w:p>
          <w:p w14:paraId="4CC7658E" w14:textId="77777777" w:rsidR="009E0E8C" w:rsidRPr="00D75E7F" w:rsidRDefault="009E0E8C" w:rsidP="009E0E8C">
            <w:pPr>
              <w:rPr>
                <w:sz w:val="22"/>
                <w:szCs w:val="28"/>
              </w:rPr>
            </w:pPr>
            <w:r w:rsidRPr="00D75E7F">
              <w:rPr>
                <w:sz w:val="22"/>
                <w:szCs w:val="28"/>
              </w:rPr>
              <w:t>3312916688</w:t>
            </w:r>
          </w:p>
          <w:p w14:paraId="188FD7AC" w14:textId="77777777" w:rsidR="009E0E8C" w:rsidRPr="00D75E7F" w:rsidRDefault="009E0E8C" w:rsidP="009E0E8C">
            <w:pPr>
              <w:rPr>
                <w:sz w:val="22"/>
                <w:szCs w:val="28"/>
              </w:rPr>
            </w:pPr>
          </w:p>
          <w:p w14:paraId="6151A837" w14:textId="77777777" w:rsidR="009E0E8C" w:rsidRPr="00D75E7F" w:rsidRDefault="009E0E8C" w:rsidP="009E0E8C">
            <w:pPr>
              <w:rPr>
                <w:sz w:val="22"/>
                <w:szCs w:val="28"/>
              </w:rPr>
            </w:pPr>
            <w:hyperlink r:id="rId10" w:history="1">
              <w:r w:rsidRPr="00D75E7F">
                <w:rPr>
                  <w:rStyle w:val="Hipervnculo"/>
                  <w:sz w:val="22"/>
                  <w:szCs w:val="28"/>
                </w:rPr>
                <w:t>marydelvallegf@gmail.com</w:t>
              </w:r>
            </w:hyperlink>
          </w:p>
          <w:p w14:paraId="14AF31CE" w14:textId="77777777" w:rsidR="009E0E8C" w:rsidRPr="00D75E7F" w:rsidRDefault="009E0E8C" w:rsidP="009E0E8C">
            <w:pPr>
              <w:rPr>
                <w:sz w:val="22"/>
                <w:szCs w:val="28"/>
              </w:rPr>
            </w:pPr>
          </w:p>
          <w:p w14:paraId="20683893" w14:textId="546C7DD7" w:rsidR="009E0E8C" w:rsidRDefault="009E0E8C" w:rsidP="009E0E8C">
            <w:pPr>
              <w:rPr>
                <w:sz w:val="22"/>
                <w:szCs w:val="28"/>
              </w:rPr>
            </w:pPr>
            <w:r w:rsidRPr="00D75E7F">
              <w:rPr>
                <w:sz w:val="22"/>
                <w:szCs w:val="28"/>
              </w:rPr>
              <w:t>Vía vito Volterra #6 Olbia</w:t>
            </w:r>
          </w:p>
          <w:p w14:paraId="612487D5" w14:textId="517BD157" w:rsidR="00343624" w:rsidRDefault="00343624" w:rsidP="009E0E8C">
            <w:pPr>
              <w:rPr>
                <w:sz w:val="22"/>
                <w:szCs w:val="28"/>
              </w:rPr>
            </w:pPr>
          </w:p>
          <w:p w14:paraId="541D87F3" w14:textId="0320E7C6" w:rsidR="00D71D21" w:rsidRPr="00D75E7F" w:rsidRDefault="00D71D21" w:rsidP="00D71D21">
            <w:pPr>
              <w:pStyle w:val="Ttulo3"/>
              <w:rPr>
                <w:sz w:val="24"/>
                <w:szCs w:val="28"/>
              </w:rPr>
            </w:pPr>
            <w:r w:rsidRPr="00D75E7F">
              <w:rPr>
                <w:sz w:val="24"/>
                <w:szCs w:val="28"/>
              </w:rPr>
              <w:t>LINGUA</w:t>
            </w:r>
          </w:p>
          <w:p w14:paraId="0A2ACEE7" w14:textId="283E48BE" w:rsidR="00D71D21" w:rsidRPr="00D75E7F" w:rsidRDefault="00D71D21" w:rsidP="00D71D21">
            <w:pPr>
              <w:rPr>
                <w:sz w:val="22"/>
                <w:szCs w:val="28"/>
              </w:rPr>
            </w:pPr>
            <w:r w:rsidRPr="00D75E7F">
              <w:rPr>
                <w:sz w:val="22"/>
                <w:szCs w:val="28"/>
              </w:rPr>
              <w:t>Spagñolo: Lingua Madre</w:t>
            </w:r>
          </w:p>
          <w:p w14:paraId="6658426E" w14:textId="37C94BE6" w:rsidR="00036450" w:rsidRPr="00D75E7F" w:rsidRDefault="00D71D21" w:rsidP="00036450">
            <w:pPr>
              <w:rPr>
                <w:sz w:val="22"/>
                <w:szCs w:val="28"/>
              </w:rPr>
            </w:pPr>
            <w:r w:rsidRPr="00D75E7F">
              <w:rPr>
                <w:sz w:val="22"/>
                <w:szCs w:val="28"/>
              </w:rPr>
              <w:t>Italiano: Base</w:t>
            </w:r>
          </w:p>
          <w:p w14:paraId="62F96288" w14:textId="068E2DD9" w:rsidR="00036450" w:rsidRPr="00D75E7F" w:rsidRDefault="00D71D21" w:rsidP="00CB0055">
            <w:pPr>
              <w:pStyle w:val="Ttulo3"/>
              <w:rPr>
                <w:sz w:val="24"/>
                <w:szCs w:val="28"/>
              </w:rPr>
            </w:pPr>
            <w:r w:rsidRPr="00D75E7F">
              <w:rPr>
                <w:sz w:val="24"/>
                <w:szCs w:val="28"/>
              </w:rPr>
              <w:t>Dati</w:t>
            </w:r>
          </w:p>
          <w:p w14:paraId="463944D3" w14:textId="5CE781C0" w:rsidR="00D71D21" w:rsidRPr="00D75E7F" w:rsidRDefault="00D71D21" w:rsidP="00D71D21">
            <w:pPr>
              <w:rPr>
                <w:sz w:val="22"/>
                <w:szCs w:val="28"/>
              </w:rPr>
            </w:pPr>
            <w:r w:rsidRPr="00D75E7F">
              <w:rPr>
                <w:sz w:val="22"/>
                <w:szCs w:val="28"/>
              </w:rPr>
              <w:t>Nacionalità Venezu</w:t>
            </w:r>
            <w:r w:rsidR="00DE0AA9">
              <w:rPr>
                <w:sz w:val="22"/>
                <w:szCs w:val="28"/>
              </w:rPr>
              <w:t>o</w:t>
            </w:r>
            <w:r w:rsidRPr="00D75E7F">
              <w:rPr>
                <w:sz w:val="22"/>
                <w:szCs w:val="28"/>
              </w:rPr>
              <w:t>lana</w:t>
            </w:r>
            <w:r w:rsidR="00343624">
              <w:rPr>
                <w:sz w:val="22"/>
                <w:szCs w:val="28"/>
              </w:rPr>
              <w:t>.</w:t>
            </w:r>
          </w:p>
          <w:p w14:paraId="6C474E27" w14:textId="77777777" w:rsidR="00D71D21" w:rsidRPr="00D71D21" w:rsidRDefault="00D71D21" w:rsidP="00343624"/>
          <w:p w14:paraId="2B77720A" w14:textId="0A09EE8E" w:rsidR="00343624" w:rsidRPr="009E0E8C" w:rsidRDefault="00343624" w:rsidP="00343624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N</w:t>
            </w:r>
            <w:r>
              <w:rPr>
                <w:sz w:val="22"/>
                <w:szCs w:val="28"/>
              </w:rPr>
              <w:t xml:space="preserve">ata </w:t>
            </w:r>
            <w:proofErr w:type="spellStart"/>
            <w:r>
              <w:rPr>
                <w:sz w:val="22"/>
                <w:szCs w:val="28"/>
              </w:rPr>
              <w:t>il</w:t>
            </w:r>
            <w:proofErr w:type="spellEnd"/>
            <w:r>
              <w:rPr>
                <w:sz w:val="22"/>
                <w:szCs w:val="28"/>
              </w:rPr>
              <w:t xml:space="preserve"> 23-12-1978.</w:t>
            </w:r>
          </w:p>
          <w:p w14:paraId="1445DCD1" w14:textId="21CC1C15" w:rsidR="004D3011" w:rsidRPr="0059649E" w:rsidRDefault="004D3011" w:rsidP="004D3011"/>
          <w:p w14:paraId="25E1454C" w14:textId="77777777" w:rsidR="004D3011" w:rsidRPr="0059649E" w:rsidRDefault="004D3011" w:rsidP="004D3011"/>
          <w:p w14:paraId="3B38B1A2" w14:textId="7BBBA574" w:rsidR="004D3011" w:rsidRPr="0059649E" w:rsidRDefault="004D3011" w:rsidP="004D3011"/>
        </w:tc>
        <w:tc>
          <w:tcPr>
            <w:tcW w:w="720" w:type="dxa"/>
          </w:tcPr>
          <w:p w14:paraId="09035651" w14:textId="0EE04D99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60131952" w14:textId="24C785CC" w:rsidR="001B2ABD" w:rsidRPr="0059649E" w:rsidRDefault="00D71D21" w:rsidP="00036450">
            <w:pPr>
              <w:pStyle w:val="Ttulo2"/>
            </w:pPr>
            <w:r>
              <w:t>FOrmazione accademica</w:t>
            </w:r>
          </w:p>
          <w:p w14:paraId="57BF4BF5" w14:textId="67C6B2C0" w:rsidR="00036450" w:rsidRPr="0059649E" w:rsidRDefault="00D71D21" w:rsidP="00D75E7F">
            <w:pPr>
              <w:pStyle w:val="Ttulo4"/>
              <w:numPr>
                <w:ilvl w:val="0"/>
                <w:numId w:val="16"/>
              </w:numPr>
            </w:pPr>
            <w:r>
              <w:t>Programate / Edizione dell’immagine con Photoshop 2017</w:t>
            </w:r>
          </w:p>
          <w:p w14:paraId="7CC2F30E" w14:textId="43633613" w:rsidR="00036450" w:rsidRPr="0059649E" w:rsidRDefault="00036450" w:rsidP="004142CD"/>
          <w:p w14:paraId="0F93B722" w14:textId="6A579398" w:rsidR="00D75E7F" w:rsidRPr="00D75E7F" w:rsidRDefault="00D75E7F" w:rsidP="00D75E7F">
            <w:pPr>
              <w:pStyle w:val="Ttulo4"/>
              <w:numPr>
                <w:ilvl w:val="0"/>
                <w:numId w:val="16"/>
              </w:numPr>
            </w:pPr>
            <w:r>
              <w:t>Iutirla (Venezuela) Tsu. Gr</w:t>
            </w:r>
            <w:r w:rsidR="002C30B6">
              <w:t>a</w:t>
            </w:r>
            <w:r>
              <w:t>fic</w:t>
            </w:r>
            <w:r w:rsidR="002C30B6">
              <w:t>a</w:t>
            </w:r>
            <w:r>
              <w:t xml:space="preserve"> 2004</w:t>
            </w:r>
          </w:p>
          <w:p w14:paraId="4344D212" w14:textId="042712F4" w:rsidR="004142CD" w:rsidRDefault="004142CD" w:rsidP="00036450"/>
          <w:p w14:paraId="55EC1C39" w14:textId="5A8E00FD" w:rsidR="00D75E7F" w:rsidRPr="0059649E" w:rsidRDefault="00D75E7F" w:rsidP="00D75E7F">
            <w:pPr>
              <w:pStyle w:val="Ttulo4"/>
              <w:numPr>
                <w:ilvl w:val="0"/>
                <w:numId w:val="16"/>
              </w:numPr>
            </w:pPr>
            <w:r>
              <w:t>Fundelac / Calcolo della busta paga e dei benefici 2003</w:t>
            </w:r>
          </w:p>
          <w:p w14:paraId="6A0ED41C" w14:textId="767D3DBC" w:rsidR="00D75E7F" w:rsidRDefault="00D75E7F" w:rsidP="00036450"/>
          <w:p w14:paraId="17BB78A9" w14:textId="59BE2F68" w:rsidR="00D75E7F" w:rsidRPr="0059649E" w:rsidRDefault="00D75E7F" w:rsidP="00D75E7F">
            <w:pPr>
              <w:pStyle w:val="Ttulo4"/>
              <w:numPr>
                <w:ilvl w:val="0"/>
                <w:numId w:val="16"/>
              </w:numPr>
            </w:pPr>
            <w:r>
              <w:t>Scuola Minerva / Laurea di Scienza 1994</w:t>
            </w:r>
          </w:p>
          <w:p w14:paraId="3DB65A85" w14:textId="77777777" w:rsidR="00D75E7F" w:rsidRPr="0059649E" w:rsidRDefault="00D75E7F" w:rsidP="00036450"/>
          <w:p w14:paraId="423BD075" w14:textId="5F0C2A33" w:rsidR="00036450" w:rsidRPr="0059649E" w:rsidRDefault="00D75E7F" w:rsidP="00036450">
            <w:pPr>
              <w:pStyle w:val="Ttulo2"/>
            </w:pPr>
            <w:r>
              <w:t>Esperienza di lavoro</w:t>
            </w:r>
          </w:p>
          <w:p w14:paraId="0BB90321" w14:textId="15279A21" w:rsidR="00036450" w:rsidRPr="0059649E" w:rsidRDefault="00D75E7F" w:rsidP="00B359E4">
            <w:pPr>
              <w:pStyle w:val="Ttulo4"/>
              <w:rPr>
                <w:bCs/>
              </w:rPr>
            </w:pPr>
            <w:proofErr w:type="gramStart"/>
            <w:r>
              <w:t>Total</w:t>
            </w:r>
            <w:proofErr w:type="gramEnd"/>
            <w:r>
              <w:t xml:space="preserve"> Industrias del platico / Assistente Amministrativo </w:t>
            </w:r>
          </w:p>
          <w:p w14:paraId="53B9CEAC" w14:textId="1B870224" w:rsidR="00036450" w:rsidRDefault="00D75E7F" w:rsidP="00B359E4">
            <w:pPr>
              <w:pStyle w:val="Fecha"/>
            </w:pPr>
            <w:r>
              <w:t>2022</w:t>
            </w:r>
            <w:r w:rsidR="004142CD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4142CD" w:rsidRPr="0059649E">
              <w:rPr>
                <w:lang w:bidi="es-ES"/>
              </w:rPr>
              <w:t xml:space="preserve"> </w:t>
            </w:r>
            <w:r>
              <w:t>2023 – 11 mesi</w:t>
            </w:r>
          </w:p>
          <w:p w14:paraId="2569F10D" w14:textId="30811B3D" w:rsidR="00D75E7F" w:rsidRPr="00B43F8D" w:rsidRDefault="00D75E7F" w:rsidP="00B43F8D">
            <w:pPr>
              <w:pStyle w:val="Prrafodelista"/>
              <w:numPr>
                <w:ilvl w:val="0"/>
                <w:numId w:val="18"/>
              </w:numPr>
              <w:rPr>
                <w:b/>
                <w:bCs/>
                <w:i/>
                <w:iCs/>
              </w:rPr>
            </w:pPr>
            <w:r w:rsidRPr="00B43F8D">
              <w:rPr>
                <w:b/>
                <w:bCs/>
                <w:i/>
                <w:iCs/>
              </w:rPr>
              <w:t>Assistente nel calcolo delle buste paga</w:t>
            </w:r>
            <w:r w:rsidR="00762AE5">
              <w:rPr>
                <w:b/>
                <w:bCs/>
                <w:i/>
                <w:iCs/>
              </w:rPr>
              <w:t xml:space="preserve"> e</w:t>
            </w:r>
            <w:r w:rsidR="00B43F8D" w:rsidRPr="00B43F8D">
              <w:rPr>
                <w:b/>
                <w:bCs/>
                <w:i/>
                <w:iCs/>
              </w:rPr>
              <w:t xml:space="preserve"> nella transcrizione degli ordini di acquisto. Monitorare la presenza del personale</w:t>
            </w:r>
          </w:p>
          <w:p w14:paraId="1A3A737B" w14:textId="0D3EBB6E" w:rsidR="00036450" w:rsidRPr="0059649E" w:rsidRDefault="00036450" w:rsidP="00B43F8D">
            <w:pPr>
              <w:ind w:firstLine="45"/>
            </w:pPr>
          </w:p>
          <w:p w14:paraId="1F900333" w14:textId="4CD3DDC0" w:rsidR="004D3011" w:rsidRDefault="00B43F8D" w:rsidP="00B359E4">
            <w:pPr>
              <w:pStyle w:val="Ttulo4"/>
            </w:pPr>
            <w:r>
              <w:t xml:space="preserve">Fasar </w:t>
            </w:r>
            <w:proofErr w:type="gramStart"/>
            <w:r>
              <w:t>C .</w:t>
            </w:r>
            <w:proofErr w:type="gramEnd"/>
            <w:r>
              <w:t xml:space="preserve"> </w:t>
            </w:r>
            <w:proofErr w:type="gramStart"/>
            <w:r>
              <w:t>A .</w:t>
            </w:r>
            <w:proofErr w:type="gramEnd"/>
            <w:r>
              <w:t xml:space="preserve">/ Assistente Amministrativo </w:t>
            </w:r>
          </w:p>
          <w:p w14:paraId="5D83C1B2" w14:textId="71C25EC5" w:rsidR="00B43F8D" w:rsidRPr="00B43F8D" w:rsidRDefault="00B43F8D" w:rsidP="00B43F8D">
            <w:r>
              <w:t>2020-2021- 12 mesi</w:t>
            </w:r>
          </w:p>
          <w:p w14:paraId="35BCE082" w14:textId="599FF958" w:rsidR="004D3011" w:rsidRPr="00B43F8D" w:rsidRDefault="00B43F8D" w:rsidP="00B43F8D">
            <w:pPr>
              <w:pStyle w:val="Prrafodelista"/>
              <w:numPr>
                <w:ilvl w:val="0"/>
                <w:numId w:val="19"/>
              </w:numPr>
            </w:pPr>
            <w:r w:rsidRPr="00B43F8D">
              <w:rPr>
                <w:b/>
                <w:bCs/>
                <w:i/>
                <w:iCs/>
              </w:rPr>
              <w:t>Asistente nella transcrizione degli ordini di acquisto.</w:t>
            </w:r>
          </w:p>
          <w:p w14:paraId="692D85A0" w14:textId="7E37E883" w:rsidR="00B43F8D" w:rsidRDefault="00B43F8D" w:rsidP="00B43F8D"/>
          <w:p w14:paraId="46A2DC49" w14:textId="72D91F09" w:rsidR="00B43F8D" w:rsidRDefault="00B43F8D" w:rsidP="00B43F8D">
            <w:pPr>
              <w:pStyle w:val="Ttulo4"/>
            </w:pPr>
            <w:r>
              <w:t>Okanajuani / Gr</w:t>
            </w:r>
            <w:r w:rsidR="00AC2E79">
              <w:t>a</w:t>
            </w:r>
            <w:r>
              <w:t>fic</w:t>
            </w:r>
            <w:r w:rsidR="00AC2E79">
              <w:t>a</w:t>
            </w:r>
          </w:p>
          <w:p w14:paraId="70E9B6E1" w14:textId="77777777" w:rsidR="00B43F8D" w:rsidRPr="00B43F8D" w:rsidRDefault="00B43F8D" w:rsidP="00B43F8D">
            <w:r>
              <w:t>2018-2019- 12 mesi</w:t>
            </w:r>
          </w:p>
          <w:p w14:paraId="41DFED64" w14:textId="4891A625" w:rsidR="00B43F8D" w:rsidRPr="00B43F8D" w:rsidRDefault="00B43F8D" w:rsidP="00AC2E79">
            <w:pPr>
              <w:pStyle w:val="Prrafodelista"/>
              <w:numPr>
                <w:ilvl w:val="0"/>
                <w:numId w:val="19"/>
              </w:numPr>
            </w:pPr>
            <w:proofErr w:type="spellStart"/>
            <w:r>
              <w:rPr>
                <w:b/>
                <w:bCs/>
                <w:i/>
                <w:iCs/>
              </w:rPr>
              <w:t>Realizza</w:t>
            </w:r>
            <w:r w:rsidR="00AC2E79">
              <w:rPr>
                <w:b/>
                <w:bCs/>
                <w:i/>
                <w:iCs/>
              </w:rPr>
              <w:t>zione</w:t>
            </w:r>
            <w:proofErr w:type="spellEnd"/>
            <w:r w:rsidR="00AC2E79">
              <w:rPr>
                <w:b/>
                <w:bCs/>
                <w:i/>
                <w:iCs/>
              </w:rPr>
              <w:t xml:space="preserve"> di</w:t>
            </w:r>
            <w:r>
              <w:rPr>
                <w:b/>
                <w:bCs/>
                <w:i/>
                <w:iCs/>
              </w:rPr>
              <w:t xml:space="preserve"> disegni per art</w:t>
            </w:r>
            <w:r w:rsidR="00D26672">
              <w:rPr>
                <w:b/>
                <w:bCs/>
                <w:i/>
                <w:iCs/>
              </w:rPr>
              <w:t>i</w:t>
            </w:r>
            <w:r>
              <w:rPr>
                <w:b/>
                <w:bCs/>
                <w:i/>
                <w:iCs/>
              </w:rPr>
              <w:t xml:space="preserve">coli a sublimazione, </w:t>
            </w:r>
            <w:r w:rsidR="00762AE5">
              <w:rPr>
                <w:b/>
                <w:bCs/>
                <w:i/>
                <w:iCs/>
              </w:rPr>
              <w:t xml:space="preserve">articoli </w:t>
            </w:r>
            <w:proofErr w:type="spellStart"/>
            <w:proofErr w:type="gramStart"/>
            <w:r w:rsidR="00762AE5">
              <w:rPr>
                <w:b/>
                <w:bCs/>
                <w:i/>
                <w:iCs/>
              </w:rPr>
              <w:t>sublimati</w:t>
            </w:r>
            <w:r>
              <w:rPr>
                <w:b/>
                <w:bCs/>
                <w:i/>
                <w:iCs/>
              </w:rPr>
              <w:t>,</w:t>
            </w:r>
            <w:r w:rsidRPr="00AC2E79">
              <w:rPr>
                <w:b/>
                <w:bCs/>
                <w:i/>
                <w:iCs/>
              </w:rPr>
              <w:t>vendite</w:t>
            </w:r>
            <w:proofErr w:type="spellEnd"/>
            <w:proofErr w:type="gramEnd"/>
            <w:r w:rsidRPr="00AC2E79">
              <w:rPr>
                <w:b/>
                <w:bCs/>
                <w:i/>
                <w:iCs/>
              </w:rPr>
              <w:t xml:space="preserve"> di articoli e </w:t>
            </w:r>
            <w:proofErr w:type="spellStart"/>
            <w:r w:rsidRPr="00AC2E79">
              <w:rPr>
                <w:b/>
                <w:bCs/>
                <w:i/>
                <w:iCs/>
              </w:rPr>
              <w:t>pubblici</w:t>
            </w:r>
            <w:r w:rsidR="000B40D5">
              <w:rPr>
                <w:b/>
                <w:bCs/>
                <w:i/>
                <w:iCs/>
              </w:rPr>
              <w:t>tà</w:t>
            </w:r>
            <w:proofErr w:type="spellEnd"/>
            <w:r w:rsidRPr="00AC2E79">
              <w:rPr>
                <w:b/>
                <w:bCs/>
                <w:i/>
                <w:iCs/>
              </w:rPr>
              <w:t>.</w:t>
            </w:r>
          </w:p>
          <w:p w14:paraId="6D6BBD05" w14:textId="77777777" w:rsidR="00B43F8D" w:rsidRPr="0059649E" w:rsidRDefault="00B43F8D" w:rsidP="00B43F8D">
            <w:pPr>
              <w:pStyle w:val="Prrafodelista"/>
            </w:pPr>
          </w:p>
          <w:p w14:paraId="29FDA88E" w14:textId="4F6E63C6" w:rsidR="00036450" w:rsidRPr="0059649E" w:rsidRDefault="00B43F8D" w:rsidP="00036450">
            <w:pPr>
              <w:pStyle w:val="Ttulo2"/>
            </w:pPr>
            <w:r>
              <w:t>Riferimenti</w:t>
            </w:r>
          </w:p>
          <w:p w14:paraId="04A13DB2" w14:textId="52FE3303" w:rsidR="00990B5F" w:rsidRDefault="00B43F8D" w:rsidP="00990B5F">
            <w:pPr>
              <w:pStyle w:val="Prrafodelista"/>
              <w:numPr>
                <w:ilvl w:val="0"/>
                <w:numId w:val="21"/>
              </w:numPr>
              <w:rPr>
                <w:b/>
                <w:bCs/>
                <w:noProof/>
                <w:lang w:val="en-US" w:eastAsia="zh-CN"/>
              </w:rPr>
            </w:pPr>
            <w:r w:rsidRPr="00E35599">
              <w:rPr>
                <w:b/>
                <w:bCs/>
                <w:noProof/>
                <w:lang w:val="en-US" w:eastAsia="zh-CN"/>
              </w:rPr>
              <w:t>Eu</w:t>
            </w:r>
            <w:r w:rsidR="00757349">
              <w:rPr>
                <w:b/>
                <w:bCs/>
                <w:noProof/>
                <w:lang w:val="en-US" w:eastAsia="zh-CN"/>
              </w:rPr>
              <w:t>g</w:t>
            </w:r>
            <w:r w:rsidRPr="00E35599">
              <w:rPr>
                <w:b/>
                <w:bCs/>
                <w:noProof/>
                <w:lang w:val="en-US" w:eastAsia="zh-CN"/>
              </w:rPr>
              <w:t>e</w:t>
            </w:r>
            <w:r w:rsidR="00757349">
              <w:rPr>
                <w:b/>
                <w:bCs/>
                <w:noProof/>
                <w:lang w:val="en-US" w:eastAsia="zh-CN"/>
              </w:rPr>
              <w:t>n</w:t>
            </w:r>
            <w:r w:rsidRPr="00E35599">
              <w:rPr>
                <w:b/>
                <w:bCs/>
                <w:noProof/>
                <w:lang w:val="en-US" w:eastAsia="zh-CN"/>
              </w:rPr>
              <w:t xml:space="preserve">io </w:t>
            </w:r>
            <w:r w:rsidR="00757349">
              <w:rPr>
                <w:b/>
                <w:bCs/>
                <w:noProof/>
                <w:lang w:val="en-US" w:eastAsia="zh-CN"/>
              </w:rPr>
              <w:t>C</w:t>
            </w:r>
            <w:r w:rsidRPr="00E35599">
              <w:rPr>
                <w:b/>
                <w:bCs/>
                <w:noProof/>
                <w:lang w:val="en-US" w:eastAsia="zh-CN"/>
              </w:rPr>
              <w:t>ampu</w:t>
            </w:r>
            <w:r w:rsidR="00E35599" w:rsidRPr="00E35599">
              <w:rPr>
                <w:b/>
                <w:bCs/>
                <w:noProof/>
                <w:lang w:val="en-US" w:eastAsia="zh-CN"/>
              </w:rPr>
              <w:t>s</w:t>
            </w:r>
            <w:r w:rsidR="00990B5F">
              <w:rPr>
                <w:b/>
                <w:bCs/>
                <w:noProof/>
                <w:lang w:val="en-US" w:eastAsia="zh-CN"/>
              </w:rPr>
              <w:t xml:space="preserve"> / </w:t>
            </w:r>
            <w:r w:rsidR="00990B5F" w:rsidRPr="00E35599">
              <w:rPr>
                <w:b/>
                <w:bCs/>
                <w:noProof/>
                <w:lang w:val="en-US" w:eastAsia="zh-CN"/>
              </w:rPr>
              <w:t>Via vito Volterra #6 Olbi</w:t>
            </w:r>
            <w:r w:rsidR="00990B5F">
              <w:rPr>
                <w:b/>
                <w:bCs/>
                <w:noProof/>
                <w:lang w:val="en-US" w:eastAsia="zh-CN"/>
              </w:rPr>
              <w:t>a</w:t>
            </w:r>
            <w:r w:rsidR="00990B5F">
              <w:rPr>
                <w:b/>
                <w:bCs/>
                <w:noProof/>
                <w:lang w:val="en-US" w:eastAsia="zh-CN"/>
              </w:rPr>
              <w:t xml:space="preserve">/ </w:t>
            </w:r>
            <w:r w:rsidR="00990B5F" w:rsidRPr="00E35599">
              <w:rPr>
                <w:b/>
                <w:bCs/>
                <w:noProof/>
                <w:lang w:val="en-US" w:eastAsia="zh-CN"/>
              </w:rPr>
              <w:t>3470873264</w:t>
            </w:r>
          </w:p>
          <w:p w14:paraId="0B0D8CE1" w14:textId="38C87B81" w:rsidR="00E35599" w:rsidRPr="00E26768" w:rsidRDefault="00E35599" w:rsidP="00990B5F">
            <w:pPr>
              <w:pStyle w:val="Prrafodelista"/>
              <w:rPr>
                <w:b/>
                <w:bCs/>
                <w:noProof/>
                <w:lang w:val="en-US" w:eastAsia="zh-CN"/>
              </w:rPr>
            </w:pPr>
          </w:p>
          <w:p w14:paraId="03381473" w14:textId="47C75021" w:rsidR="00B43F8D" w:rsidRPr="00E35599" w:rsidRDefault="00B43F8D" w:rsidP="00990B5F">
            <w:pPr>
              <w:pStyle w:val="Prrafodelista"/>
              <w:rPr>
                <w:color w:val="FFFFFF" w:themeColor="background1"/>
              </w:rPr>
            </w:pPr>
          </w:p>
        </w:tc>
      </w:tr>
    </w:tbl>
    <w:p w14:paraId="3FD1BB13" w14:textId="77777777" w:rsidR="0043117B" w:rsidRPr="0059649E" w:rsidRDefault="00B60BED" w:rsidP="000C45FF">
      <w:pPr>
        <w:tabs>
          <w:tab w:val="left" w:pos="990"/>
        </w:tabs>
      </w:pPr>
    </w:p>
    <w:sectPr w:rsidR="0043117B" w:rsidRPr="0059649E" w:rsidSect="0059649E">
      <w:headerReference w:type="default" r:id="rId11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A7DD0" w14:textId="77777777" w:rsidR="00B60BED" w:rsidRDefault="00B60BED" w:rsidP="000C45FF">
      <w:r>
        <w:separator/>
      </w:r>
    </w:p>
  </w:endnote>
  <w:endnote w:type="continuationSeparator" w:id="0">
    <w:p w14:paraId="42F38E2B" w14:textId="77777777" w:rsidR="00B60BED" w:rsidRDefault="00B60BE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ED6D5" w14:textId="77777777" w:rsidR="00B60BED" w:rsidRDefault="00B60BED" w:rsidP="000C45FF">
      <w:r>
        <w:separator/>
      </w:r>
    </w:p>
  </w:footnote>
  <w:footnote w:type="continuationSeparator" w:id="0">
    <w:p w14:paraId="29E7E8E5" w14:textId="77777777" w:rsidR="00B60BED" w:rsidRDefault="00B60BE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799C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326B8AD0" wp14:editId="62B92B3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8812D9"/>
    <w:multiLevelType w:val="hybridMultilevel"/>
    <w:tmpl w:val="A934AE5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C59D0"/>
    <w:multiLevelType w:val="hybridMultilevel"/>
    <w:tmpl w:val="7D163CAE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5D67C7"/>
    <w:multiLevelType w:val="hybridMultilevel"/>
    <w:tmpl w:val="3252EC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40C3A4A"/>
    <w:multiLevelType w:val="hybridMultilevel"/>
    <w:tmpl w:val="C734CE0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01A73"/>
    <w:multiLevelType w:val="hybridMultilevel"/>
    <w:tmpl w:val="E7F67C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83A41A4"/>
    <w:multiLevelType w:val="hybridMultilevel"/>
    <w:tmpl w:val="C0D656C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54A37"/>
    <w:multiLevelType w:val="hybridMultilevel"/>
    <w:tmpl w:val="C59EE75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827B1A"/>
    <w:multiLevelType w:val="hybridMultilevel"/>
    <w:tmpl w:val="BB10D08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7"/>
  </w:num>
  <w:num w:numId="14">
    <w:abstractNumId w:val="13"/>
  </w:num>
  <w:num w:numId="15">
    <w:abstractNumId w:val="16"/>
  </w:num>
  <w:num w:numId="16">
    <w:abstractNumId w:val="19"/>
  </w:num>
  <w:num w:numId="17">
    <w:abstractNumId w:val="20"/>
  </w:num>
  <w:num w:numId="18">
    <w:abstractNumId w:val="18"/>
  </w:num>
  <w:num w:numId="19">
    <w:abstractNumId w:val="15"/>
  </w:num>
  <w:num w:numId="20">
    <w:abstractNumId w:val="1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D21"/>
    <w:rsid w:val="00036450"/>
    <w:rsid w:val="00075675"/>
    <w:rsid w:val="00094499"/>
    <w:rsid w:val="000B40D5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59EC"/>
    <w:rsid w:val="00256CF7"/>
    <w:rsid w:val="00281FD5"/>
    <w:rsid w:val="002C30B6"/>
    <w:rsid w:val="002D3CA3"/>
    <w:rsid w:val="0030481B"/>
    <w:rsid w:val="003156FC"/>
    <w:rsid w:val="003254B5"/>
    <w:rsid w:val="00343624"/>
    <w:rsid w:val="0036292F"/>
    <w:rsid w:val="0037121F"/>
    <w:rsid w:val="003A6B7D"/>
    <w:rsid w:val="003B06CA"/>
    <w:rsid w:val="004071FC"/>
    <w:rsid w:val="004142CD"/>
    <w:rsid w:val="00445947"/>
    <w:rsid w:val="004561E8"/>
    <w:rsid w:val="004813B3"/>
    <w:rsid w:val="00496591"/>
    <w:rsid w:val="004C63E4"/>
    <w:rsid w:val="004D3011"/>
    <w:rsid w:val="005262AC"/>
    <w:rsid w:val="0059649E"/>
    <w:rsid w:val="005E39D5"/>
    <w:rsid w:val="00600670"/>
    <w:rsid w:val="0062123A"/>
    <w:rsid w:val="00646E75"/>
    <w:rsid w:val="006771D0"/>
    <w:rsid w:val="00715FCB"/>
    <w:rsid w:val="00743101"/>
    <w:rsid w:val="00757349"/>
    <w:rsid w:val="00762AE5"/>
    <w:rsid w:val="007775E1"/>
    <w:rsid w:val="007867A0"/>
    <w:rsid w:val="007927F5"/>
    <w:rsid w:val="00802CA0"/>
    <w:rsid w:val="009260CD"/>
    <w:rsid w:val="00952C25"/>
    <w:rsid w:val="00990B5F"/>
    <w:rsid w:val="009A09AC"/>
    <w:rsid w:val="009E0E8C"/>
    <w:rsid w:val="00A2118D"/>
    <w:rsid w:val="00AC2E79"/>
    <w:rsid w:val="00AD76E2"/>
    <w:rsid w:val="00B20152"/>
    <w:rsid w:val="00B359E4"/>
    <w:rsid w:val="00B43F8D"/>
    <w:rsid w:val="00B57D98"/>
    <w:rsid w:val="00B60BED"/>
    <w:rsid w:val="00B70850"/>
    <w:rsid w:val="00C066B6"/>
    <w:rsid w:val="00C37BA1"/>
    <w:rsid w:val="00C4674C"/>
    <w:rsid w:val="00C506CF"/>
    <w:rsid w:val="00C72BED"/>
    <w:rsid w:val="00C9578B"/>
    <w:rsid w:val="00CB0055"/>
    <w:rsid w:val="00CC0C6D"/>
    <w:rsid w:val="00CE7937"/>
    <w:rsid w:val="00D04BFE"/>
    <w:rsid w:val="00D2522B"/>
    <w:rsid w:val="00D26672"/>
    <w:rsid w:val="00D35A36"/>
    <w:rsid w:val="00D422DE"/>
    <w:rsid w:val="00D5459D"/>
    <w:rsid w:val="00D71D21"/>
    <w:rsid w:val="00D75E7F"/>
    <w:rsid w:val="00D96A89"/>
    <w:rsid w:val="00DA1F4D"/>
    <w:rsid w:val="00DD172A"/>
    <w:rsid w:val="00DE0AA9"/>
    <w:rsid w:val="00E25A26"/>
    <w:rsid w:val="00E26768"/>
    <w:rsid w:val="00E34A78"/>
    <w:rsid w:val="00E35599"/>
    <w:rsid w:val="00E4381A"/>
    <w:rsid w:val="00E55D74"/>
    <w:rsid w:val="00EE4C8D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19477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D75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marydelvallegf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us\AppData\Local\Microsoft\Office\16.0\DTS\es-ES%7bA1720369-FA8C-47AE-9BFB-BD4C3C1A9E82%7d\%7b9136B614-218C-4534-932D-EF78A88C6A05%7dTFf342c465-dd43-45a1-bd10-28181beba3d325f587fb_win32-b3e26ae0ff75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{9136B614-218C-4534-932D-EF78A88C6A05}TFf342c465-dd43-45a1-bd10-28181beba3d325f587fb_win32-b3e26ae0ff75</Template>
  <TotalTime>0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2025-09-30T17:13:00Z</dcterms:created>
  <dcterms:modified xsi:type="dcterms:W3CDTF">2025-09-30T17:55:00Z</dcterms:modified>
</cp:coreProperties>
</file>